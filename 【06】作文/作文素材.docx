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3" w:afterLines="100" w:afterAutospacing="0" w:line="240" w:lineRule="auto"/>
        <w:ind w:leftChars="0" w:right="0" w:rightChars="0"/>
        <w:jc w:val="center"/>
        <w:textAlignment w:val="auto"/>
        <w:outlineLvl w:val="9"/>
        <w:rPr>
          <w:rFonts w:hint="eastAsia" w:asciiTheme="majorEastAsia" w:hAnsiTheme="majorEastAsia" w:eastAsiaTheme="majorEastAsia" w:cstheme="majorEastAsia"/>
          <w:color w:val="auto"/>
          <w:sz w:val="44"/>
          <w:szCs w:val="44"/>
          <w:lang w:val="en-US" w:eastAsia="zh-CN"/>
        </w:rPr>
      </w:pPr>
      <w:r>
        <w:rPr>
          <w:rFonts w:hint="eastAsia" w:asciiTheme="majorEastAsia" w:hAnsiTheme="majorEastAsia" w:eastAsiaTheme="majorEastAsia" w:cstheme="majorEastAsia"/>
          <w:color w:val="auto"/>
          <w:sz w:val="44"/>
          <w:szCs w:val="44"/>
          <w:lang w:val="en-US" w:eastAsia="zh-CN"/>
        </w:rPr>
        <w:t>作 文 素 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FF0000"/>
          <w:sz w:val="18"/>
          <w:szCs w:val="18"/>
          <w:lang w:val="en-US" w:eastAsia="zh-CN"/>
        </w:rPr>
      </w:pPr>
      <w:r>
        <w:rPr>
          <w:rFonts w:hint="eastAsia" w:asciiTheme="majorEastAsia" w:hAnsiTheme="majorEastAsia" w:eastAsiaTheme="majorEastAsia" w:cstheme="majorEastAsia"/>
          <w:color w:val="FF0000"/>
          <w:sz w:val="18"/>
          <w:szCs w:val="18"/>
          <w:lang w:val="en-US" w:eastAsia="zh-CN"/>
        </w:rPr>
        <w:t>1.写作高分句子|结构素材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教育是一件雕刻心灵的工作。我们的对象是一群有着灵魂和理想的人，教师的每一句话，每一次行动，每一次喜怒哀乐，都是在孩子心灵的白板上刻下了重重的一刀，都是在孩子心灵的扉页上写下了浓浓的一行。那一刀下去，那一笔下去，写下的是正义还是邪恶，是美德还是丑恶，是真理还是谬误，不在于孩子的心灵是什么，而在于我们教师是什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唯有美德才能雕刻美德，唯有正义才能书写正义，唯有真理才能传播真理。我们自己是什么，才可能塑造什么。换言之，我们希望我们塑造的对象成为什么，你自己必须首先成为什么。世界上不可能有一种完全空洞的塑造，单凭想象就能完成的雕塑那只能是唯心主义的幻想，心手合一不仅仅对于雕刻家是这样，对于教育家更是这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教育工作者的首要任务不在于给孩子传授多少知识，而恰恰在于丰富自己的灵魂，提高自身的修养，完善自己的知识结构，使自己成为一块宝石，那样孩子天天看着这块宝石，捏着这块宝石，听着这块宝石，耳濡目染，他们也就具有了宝石的特质。教育的真谛不在于说教，而在于熏陶，不在于技术，而在于心灵。孩子最终能不能够成为一件艺术珍品，全在于雕刻家的品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在我们为崇高理想而艰苦奋斗的过程中会深刻体会到快乐的存在。虽然会有外在的偶然因素影响到命运，但我们的命运主要还是掌握在自己手中。一个成熟的教师能坚定自己的目标、把握住自己的命运，在平凡的教师岗位上做出不平凡的贡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生长在干旱沙漠中的植物，如骆驼刺、胡杨林，在艰苦的环境中只能为了生存而把根深扎于泥土之中，去吸收水分和养分，正是残酷的环境让它们变得如此坚强和挺拔。贫瘠的土地上生长慢的植物常常材质坚硬、可堪大用，正是生存的窘迫让它们变成栋梁之材。而作为人类灵魂的工程师，教师这个职业也正是在艰难困苦之中，体现出教书育人、传承文明薪火的价值所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没有风平浪静的海洋，没有不受伤害的航船，没有不遭受挫折的人生。在我们的成长道路上，艰难困苦时刻存在，需要我们用耐心和勇气去克服它们。只有树立献身教育事业的远大理想，才能在成长为优秀教师的道路上勇敢前进。</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【点】</w:t>
      </w:r>
      <w:r>
        <w:rPr>
          <w:rFonts w:hint="eastAsia" w:asciiTheme="majorEastAsia" w:hAnsiTheme="majorEastAsia" w:eastAsiaTheme="majorEastAsia" w:cstheme="majorEastAsia"/>
          <w:color w:val="auto"/>
          <w:sz w:val="18"/>
          <w:szCs w:val="18"/>
          <w:lang w:val="en-US" w:eastAsia="zh-CN"/>
        </w:rPr>
        <w:t>读书历来是修养身心、提高境界的重要途径。教师作为传道、授业、解惑的文化传承者和学生心灵成长的引导者，更需要好读书、读好书，在增加知识储备的同时，促使自己不断进步。通过深入的阅读与感悟，教师方能净化心灵、陶冶情操，全心全意地献身于教书育人的崇高事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jc w:val="both"/>
        <w:textAlignment w:val="auto"/>
        <w:rPr>
          <w:rFonts w:hint="eastAsia" w:asciiTheme="majorEastAsia" w:hAnsiTheme="majorEastAsia" w:eastAsiaTheme="majorEastAsia" w:cstheme="majorEastAsia"/>
          <w:color w:val="auto"/>
          <w:sz w:val="18"/>
          <w:szCs w:val="18"/>
          <w:lang w:val="en-US" w:eastAsia="zh-CN"/>
        </w:rPr>
      </w:pPr>
      <w:r>
        <w:rPr>
          <w:rStyle w:val="6"/>
          <w:rFonts w:hint="eastAsia" w:asciiTheme="majorEastAsia" w:hAnsiTheme="majorEastAsia" w:eastAsiaTheme="majorEastAsia" w:cstheme="majorEastAsia"/>
          <w:b w:val="0"/>
          <w:bCs/>
          <w:i w:val="0"/>
          <w:caps w:val="0"/>
          <w:color w:val="FF0000"/>
          <w:spacing w:val="28"/>
          <w:sz w:val="18"/>
          <w:szCs w:val="18"/>
          <w:u w:val="none"/>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汶川地震中，谭千秋老师临危不惧，镇定自若，迅速地组织学生撤离。在教学楼即将倒塌的生死关头，用自己的血肉之躯支撑成生命的弧度，死死地将四个孩子护在身下，四个孩子得以生还，而谭老师却永远地倒下。</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成长道路上的挫折无处不在。崔文智在38年的音乐教学生涯中倾注了自己的全部心血，面对困难百折不挠。迎着“小三门”的偏见，他把音乐教学看作全面贯彻党的教育方针，对学生启迪智慧，陶冶情操，增强美育观念的光荣职责，认真上好每一节音乐课。他组织开展的每周一歌教唱活动，克服了各种困难，从五十年代开始一直没有中断。即使农忙期间，学生们轮流到农场去参加劳动，他也坚持每天晚上步行6里路到农场去为学生们教歌。正是这种耐心和勇气下的坚持，使他成长为优秀教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当我们有奋斗目标时，在这个过程中能够体味到快乐。一群年轻人到处寻找快乐，却遇到许多烦恼、忧愁和痛苦。他们向苏格拉底请教，快乐到底在哪里?苏格拉底说：“你们还是先帮我造一条船吧！”这帮年轻人暂时把寻找快乐的事儿放到一边，找来造船的工具，用了七七四十九天，锯倒了一棵又高又大的树，挖空树心，造出一条独木船。独木船下水了，他们把苏格拉底请上船，一边合力荡桨，一边齐声唱起歌来。苏格拉底问：“孩子们，你们快乐吗？”他们齐声回答：“快乐极了！”苏格拉底道：“快乐就是这样的，它往往在你为这一个目的忙的目不暇接及其他的时候突然来访。”</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开学不久，陈老师发现杨朗同学有许多毛病。陈老师心想，像杨朗这样的同学缺少的不是批评而是肯定和鼓励，一次，陈老师找他谈话说：“你有缺点，但你也有不少优点，可能你自己还没有发现。这样吧，我限你在两天内找到自己的一些长处，不然我可要批评你了。”第三天，杨朗很不好意思地找到陈老师，满脸通红地说：“我心肠好，力气大，毕业后想当兵。”陈老师听了说：“这就是了不起的长处。心肠好，乐于助人，到哪里都需要这种人。你力气大，想当兵，保家卫国，是很光荣的事，你的理想很实在。不过当兵同样需要科学文化知识，需要有真才实学。”听了老师的话，杨朗高兴极了，脸上露出了微笑，从此开始努力学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教师这个职业的特点需要博览群书。从教师自身的良性发展层面看，读书也同样是一种提升自我、充实人生的首要因素。苏霍姆林斯基通过广泛阅读，拓宽了知识视野，把专业知识转化为专业能力，充实了自己的教育思想，成就了自己的伟大事业。李镇西之所以能够成功，就在于比别人早读了一些书、多读了一些书，就在于他认真学习和实践了苏霍姆林斯基与陶行知的教育思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【正】</w:t>
      </w:r>
      <w:r>
        <w:rPr>
          <w:rFonts w:hint="eastAsia" w:asciiTheme="majorEastAsia" w:hAnsiTheme="majorEastAsia" w:eastAsiaTheme="majorEastAsia" w:cstheme="majorEastAsia"/>
          <w:color w:val="auto"/>
          <w:sz w:val="18"/>
          <w:szCs w:val="18"/>
          <w:lang w:val="en-US" w:eastAsia="zh-CN"/>
        </w:rPr>
        <w:t>教师这个职业的特点需要博览群书。从教师自身的良性发展层面看，读书也同样是一种提升自我、充实人生的首要因素。苏霍姆林斯基通过广泛阅读，拓宽了知识视野，把专业知识转化为专业能力，充实了自己的教育思想，成就了自己的伟大事业。李镇西之所以能够成功，就在于比别人早读了一些书、多读了一些书，就在于他认真学习和实践了苏霍姆林斯基与陶行知的教育思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jc w:val="both"/>
        <w:textAlignment w:val="auto"/>
        <w:rPr>
          <w:rStyle w:val="6"/>
          <w:rFonts w:hint="eastAsia" w:asciiTheme="majorEastAsia" w:hAnsiTheme="majorEastAsia" w:eastAsiaTheme="majorEastAsia" w:cstheme="majorEastAsia"/>
          <w:i w:val="0"/>
          <w:caps w:val="0"/>
          <w:color w:val="FF0000"/>
          <w:spacing w:val="0"/>
          <w:sz w:val="18"/>
          <w:szCs w:val="18"/>
          <w:u w:val="single"/>
          <w:shd w:val="clear" w:fill="FFFFFF"/>
          <w:lang w:val="en-US" w:eastAsia="zh-CN"/>
        </w:rPr>
      </w:pPr>
      <w:r>
        <w:rPr>
          <w:rStyle w:val="6"/>
          <w:rFonts w:hint="eastAsia" w:asciiTheme="majorEastAsia" w:hAnsiTheme="majorEastAsia" w:eastAsiaTheme="majorEastAsia" w:cstheme="majorEastAsia"/>
          <w:b w:val="0"/>
          <w:bCs/>
          <w:i w:val="0"/>
          <w:caps w:val="0"/>
          <w:color w:val="FF0000"/>
          <w:spacing w:val="28"/>
          <w:sz w:val="18"/>
          <w:szCs w:val="18"/>
          <w:u w:val="none"/>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师德缺失比学识浅薄更可怕。《法制晚报》的“壹现场”栏目曝光北京知名中学的资深老师，不仅收取16万元的补课费，还性侵女生竟然长达一年多时间。老师的学识差一点或许并不可怕，只要能激发孩子的学习兴趣，只要通过补课取得哪怕一点进步，也是可圈可点的，而比学识浅薄更可怕的则是名师的师德。禽兽教师是师德沦丧的极端表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江西赣州市某小学一女老师撑伞指挥学生在烈日下洗车的图片在网上热传。类似的新闻还有“幼儿园小朋友举牌庆祝园长女儿高考630分”以及“打伞门”，都反映出老师“公私不分”的问题。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但是在现实中，很多教师并不快乐。教师工作的狭窄空间，造成了教师无法及时更新自己的教育理念和传统观念、教师学生和家长都是独生子女的“三独”现象也使得教育工作无法从容开展、再加上社会的不认同，都造成了教师群体的心理错位。教师工作的狭窄空间，决定了教师的社会人际关系越来越窄，也决定了教师必然被社会边缘化，在学校领导、家长庞大而复杂的社会关系面前，教师显得孤单、无助、无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教师职业生涯中的挫折很多。由于地区发展的不平衡，在广大的农村地区，教师数量相对来说长期偏少，难以引进人才，也难以留住人才，一些优秀教师也在不断地流失。农村中小学音乐教育师资尤其匮乏，小学平均每校只有音乐教师0.086人；初中0.63人；高中0.37人。由于应试教育的影响，学校不重视音乐教育，对音乐教学质量缺乏评价和监管措施，自然也就缺乏对音乐教师的有效管理，其地位和待遇得不到应有的保障。音乐教师缺少发展空间和机会，只得另谋出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调查数据显示，2014年上海市的教师中，81.8％教师每天阅读时间低于1小时，61.2％教师在过去一年阅读量低于4本。2015年的农村高中教师阅读现状调查显示，“有时间就读书”的仅占37.2%；其中54.6%的阅读的目的是娱乐消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某中学语文教师张运晓正在讲台上批改作业，这时，叶某与同桌因为座位谁用得多少发生争吵，继而又动起手来。张老师很恼怒，在把他们推往教室外面的途中，二人的脑袋撞在了一起，导致叶某精神出现异常现象，被诊断为反应性精神病，脑血管痉挛。</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贵州省某中心小学五年级二班的班主任罗某因为学生冯某没有遵守课堂纪律，勒令学生吃屎，导致学生精神上受到巨大伤害。</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【反】</w:t>
      </w:r>
      <w:r>
        <w:rPr>
          <w:rFonts w:hint="eastAsia" w:asciiTheme="majorEastAsia" w:hAnsiTheme="majorEastAsia" w:eastAsiaTheme="majorEastAsia" w:cstheme="majorEastAsia"/>
          <w:color w:val="auto"/>
          <w:sz w:val="18"/>
          <w:szCs w:val="18"/>
          <w:lang w:val="en-US" w:eastAsia="zh-CN"/>
        </w:rPr>
        <w:t>以扼杀学生个性和爱好为特征的应试教育，泯灭了不少教师的读书欲。从师范院校出来的教师，都经历过残酷的中考和高考，一路为分数竭力拼杀，十几年苦读教科书，早已把读书的乐趣扔到“爪哇国”了。做了教师后，又把主要精力投放到向学生“挤”分数的“生存”大战中，很难再找到静心读书的雅致了。调查数据显示，2014年上海市的教师中，81.8％教师每天阅读时间低于1小时，61.2％教师在过去一年阅读量低于4本。2015年的农村高中教师阅读现状调查显示，“有时间就读书”的仅占37.2%；其中54.6%的阅读的目的是娱乐消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jc w:val="both"/>
        <w:textAlignment w:val="auto"/>
        <w:rPr>
          <w:rStyle w:val="6"/>
          <w:rFonts w:hint="eastAsia" w:asciiTheme="majorEastAsia" w:hAnsiTheme="majorEastAsia" w:eastAsiaTheme="majorEastAsia" w:cstheme="majorEastAsia"/>
          <w:i w:val="0"/>
          <w:caps w:val="0"/>
          <w:color w:val="FF0000"/>
          <w:spacing w:val="0"/>
          <w:sz w:val="18"/>
          <w:szCs w:val="18"/>
          <w:u w:val="single"/>
          <w:shd w:val="clear" w:fill="FFFFFF"/>
          <w:lang w:val="en-US" w:eastAsia="zh-CN"/>
        </w:rPr>
      </w:pPr>
      <w:r>
        <w:rPr>
          <w:rStyle w:val="6"/>
          <w:rFonts w:hint="eastAsia" w:asciiTheme="majorEastAsia" w:hAnsiTheme="majorEastAsia" w:eastAsiaTheme="majorEastAsia" w:cstheme="majorEastAsia"/>
          <w:b w:val="0"/>
          <w:bCs/>
          <w:i w:val="0"/>
          <w:caps w:val="0"/>
          <w:color w:val="FF0000"/>
          <w:spacing w:val="28"/>
          <w:sz w:val="18"/>
          <w:szCs w:val="18"/>
          <w:u w:val="none"/>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热爱、尊重学生是师德的基本要求。教育是爱的共鸣，是心和心的呼应。教师只有热爱学生，才能教育好学生，才能使教育发挥最大限度的作用。可以说，热爱学生是教师职业道德的根本。对学生冷漠，缺乏热情，决不是一个有良好师德的好教师的作为。教师爱学生体现在“严”和“慈”上。常言道：“严师出高徒。”又说：“严是爱，宽是害。”对学生不严格要求，严格训练，就难以培育出跨世纪的可靠接班人和合格的建设者。“自古雄才多磨难，从来纨绔少伟男。”所以，对学生不严不行。当然，严要得法，严要有度。慈，就是对学生要关心、爱护、宽容、尊重。充分保护和鼓励学生的自尊和自信，关心学生的学习和成长进步，使学生全面发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教好书是师德的关键。教师要把自己的学生培养成为全面发展的有用人才，就必须把书教好。这就要求教师要具有渊博的知识。在知识的海洋里，宇宙间的任何事物都只是其中的一朵浪花、一粒泥沙，而教师如同一叶扁舟，常年累月航行于其中，将一批又一批渴望成才的求知者送达理想的彼岸，风雨无阻，无怨无悔。浪头上行舟，难免惊心动魄，但也有欣慰与欢畅。选择了教师职业就选择了艰辛和挑战。胸无点墨，混迹社会，腰缠万贯者大有人在，但我们无法想象，更不能容忍一个滥竽充数的教师堂而皇之立于那些求知若渴者目光聚焦的神圣讲坛。</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教师要有进行教育所需的扎实而宽厚的基础知识和专业知识，要透彻地懂得所教学科。仅仅熟悉教学大纲和本学科内容是不够的，教师的知识应比这宽广得多。“教师要给学生一杯水，自己必须有一桶水”说的就是这个道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其实，命运是掌握在自己手中的。教书育人，做人必须像人，不求惊天动地，但求问心无愧。在学生的眼里，我们是神圣的，是美丽与智慧的象征，是正义与道德的代表，是让他们崇拜、信任、爱戴，并渴望接近和刻意模仿的人。教书更要育人，我们不会用金钱的尺子来丈量我们的价值，因为我们知道，我们不是栋梁，但我们的事业是栋梁；我们不会让我们知识的清泉变为一滩死水，因为我们更应该知道，我们不是未来，但我们的事业是未来。当我们用心去感受教育人生的脉搏时，我们感觉到不管是快乐还是忧伤，充实还是迷茫，都是我们生命中挥之不去的幸福。工作是美丽的，追求是幸福的，成长是快乐的，收获是喜悦的。教书育人已经不仅仅是我们赖以谋生的职业，更是一项伟大的事业，一项实现了自己个人价值和社会价值的事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作为一名小学老师，要努力做好日常工作。平时面对的无论是教学还是班务工作，很多时候都是零碎而繁琐的，在日复一日的时间流逝里，很容易被这种零碎繁琐磨去最初的热情和耐心，满足于完成学校布置的工作任务，而忽视了最初的目标。我们要通过读书，增加自己的知识含量，使自己更富有内涵，进一步学习教育经典理论，提升自己的理论和实践水平，提高自己的教育教学质量和效益。要通过教师之间的对话，了解自身差距，从而激发自己向上发展的动力。要通过业务交流活动，使自己业务精良，胜任新课程教学，成为符合素质教育要求的充满生机活力的教师。通过反省与思考，树立正确的世界观、人生观、价值观和教师职业观，建立新型的师生关系，塑造良好的教师形象。</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如何面对如此逆境？所有的船舶，不论用途是什么，只要到大海里航行，就会受伤，就会遭遇灾难。人生也是这样，只要你有追求，只要你去做事，就不会一帆风顺。在人生道路上，我们也会碰到甚至撞到接踵而来的巨浪、冰山、暗礁、风暴，每当困难看起来难以克服时，我们能够坚定信念、坚持不懈，那么离成功彼岸也就不远了！只要把为祖国献身教育事业作为一生的目标和追求，树立为教育而献身的崇高理想，就一定能克服困难和挫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作为未来的小学音乐教师，在成长为优秀教师的过程中要坚定理想信念。应当认识到教师职业的特殊性，以学校教学工作为重，激发工作热情，塑造良好形象。要做好一个音乐教师，必须对自己从事的工作有一份挚诚的爱。敬业的重要内涵是要爱学生，不但要爱成绩好的学生，对成绩差，音乐素质低的学生决不能歧视，而是要付出爱心、细心、耐心和恒心。在理论上多武装自己，在专业上不停地学习研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如何终身学习？终身学习，必须与时俱进，善于学习。所谓“要给学生一杯水，教师要有一桶水，甚至是长流水。”要有长流水，必然要常学常新。教师应对新的科学知识，尤其是本学科的最新成果保持高度的敏感性，及时整合并不断扩充原有的知识结构。同时，应熟练运用现代教育技术手段，勤学敏思，善于交流，掌握科学有效的学习方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终身学习，还应恒于研究，勤于反思。教师应树立教育科学研究的观念，主动研究教育科学工作，研究学生，研究自身的成长与发展。通过研究，把握教育规律和学生身心发展规律，指导自己的教学工作并注入新的活力。同时，还应做到“吾日三省吾身”，及时反思自己的言行举止和工作得失，在反思中求进步，求成长。</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【联】</w:t>
      </w:r>
      <w:r>
        <w:rPr>
          <w:rFonts w:hint="eastAsia" w:asciiTheme="majorEastAsia" w:hAnsiTheme="majorEastAsia" w:eastAsiaTheme="majorEastAsia" w:cstheme="majorEastAsia"/>
          <w:color w:val="auto"/>
          <w:sz w:val="18"/>
          <w:szCs w:val="18"/>
          <w:lang w:val="en-US" w:eastAsia="zh-CN"/>
        </w:rPr>
        <w:t>教师应读的那些真正提升自身内在修养的图书，包括古今中外的文学名著、哲学著作、美学著作、史学著作等。作为一个未来的小学音乐教师，要认识到《新课标》已经改变了原先以“唱歌、音乐知识与欣赏”为主的中小学音乐课堂教学内容，提出了以“感受与鉴赏、表现、创造”为主的新的内容标准。我们要通过阅读《音乐教育的哲学》、《音乐教育学与音乐社会学》、《感悟音乐》等著作开阔视野，通过阅读《音乐学科教学法概论》等著作提高专业技能，通过阅读最新的流行书籍获得和同学们沟通的“共同语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jc w:val="both"/>
        <w:textAlignment w:val="auto"/>
        <w:rPr>
          <w:rStyle w:val="6"/>
          <w:rFonts w:hint="eastAsia" w:asciiTheme="majorEastAsia" w:hAnsiTheme="majorEastAsia" w:eastAsiaTheme="majorEastAsia" w:cstheme="majorEastAsia"/>
          <w:i w:val="0"/>
          <w:caps w:val="0"/>
          <w:color w:val="FF0000"/>
          <w:spacing w:val="0"/>
          <w:sz w:val="18"/>
          <w:szCs w:val="18"/>
          <w:u w:val="single"/>
          <w:shd w:val="clear" w:fill="FFFFFF"/>
          <w:lang w:val="en-US" w:eastAsia="zh-CN"/>
        </w:rPr>
      </w:pPr>
      <w:r>
        <w:rPr>
          <w:rStyle w:val="6"/>
          <w:rFonts w:hint="eastAsia" w:asciiTheme="majorEastAsia" w:hAnsiTheme="majorEastAsia" w:eastAsiaTheme="majorEastAsia" w:cstheme="majorEastAsia"/>
          <w:b w:val="0"/>
          <w:bCs/>
          <w:i w:val="0"/>
          <w:caps w:val="0"/>
          <w:color w:val="FF0000"/>
          <w:spacing w:val="28"/>
          <w:sz w:val="18"/>
          <w:szCs w:val="18"/>
          <w:u w:val="none"/>
          <w:shd w:val="clear" w:fill="FFFFFF"/>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【总】</w:t>
      </w:r>
      <w:r>
        <w:rPr>
          <w:rFonts w:hint="eastAsia" w:asciiTheme="majorEastAsia" w:hAnsiTheme="majorEastAsia" w:eastAsiaTheme="majorEastAsia" w:cstheme="majorEastAsia"/>
          <w:color w:val="auto"/>
          <w:sz w:val="18"/>
          <w:szCs w:val="18"/>
          <w:lang w:val="en-US" w:eastAsia="zh-CN"/>
        </w:rPr>
        <w:t>教书育人是教师的天职，教书是手段，育人是目的。因此，教师在任何时候都不能忘记，自己不单单是为教书而教书的“教书匠”，而应是一个教育家，是人类灵魂的工程师。这个工程师是通过教学活动，在学生心灵上精心施工的，目的在于培养学生的共产主义世界观和道德觉悟。这就要求教师，必须全面贯彻党的教育方针，坚持以德育为首，五育并举，做到既教书又育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【总】</w:t>
      </w:r>
      <w:r>
        <w:rPr>
          <w:rFonts w:hint="eastAsia" w:asciiTheme="majorEastAsia" w:hAnsiTheme="majorEastAsia" w:eastAsiaTheme="majorEastAsia" w:cstheme="majorEastAsia"/>
          <w:color w:val="auto"/>
          <w:sz w:val="18"/>
          <w:szCs w:val="18"/>
          <w:lang w:val="en-US" w:eastAsia="zh-CN"/>
        </w:rPr>
        <w:t>超越逆境、正视苦难、勇于面对，用恒心和爱把教书育人的事业做好。这是无数教师正在做的事情，也是我心怀向往、奋力前进的方向。我要如同沙漠中的胡杨林那样，在残酷的环境中更加坚强和挺拔。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【总】</w:t>
      </w:r>
      <w:r>
        <w:rPr>
          <w:rFonts w:hint="eastAsia" w:asciiTheme="majorEastAsia" w:hAnsiTheme="majorEastAsia" w:eastAsiaTheme="majorEastAsia" w:cstheme="majorEastAsia"/>
          <w:color w:val="auto"/>
          <w:sz w:val="18"/>
          <w:szCs w:val="18"/>
          <w:lang w:val="en-US" w:eastAsia="zh-CN"/>
        </w:rPr>
        <w:t>在成长的过程中，我们常常遭遇各种挫折和失败。只要我们心头保持着坚定的信念，握紧它，就没有穿不过的风雨，涉不过的险途！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【总】</w:t>
      </w:r>
      <w:r>
        <w:rPr>
          <w:rFonts w:hint="eastAsia" w:asciiTheme="majorEastAsia" w:hAnsiTheme="majorEastAsia" w:eastAsiaTheme="majorEastAsia" w:cstheme="majorEastAsia"/>
          <w:color w:val="auto"/>
          <w:sz w:val="18"/>
          <w:szCs w:val="18"/>
          <w:lang w:val="en-US" w:eastAsia="zh-CN"/>
        </w:rPr>
        <w:t>让我们把命运掌握在自己手中吧，坚定人生目标，成为一位优秀的教师。让我们以实际行动来爱岗敬业，奉献自己的职业操守。让我们点燃工作的激情，怀着一颗感恩的心，时刻以敬业的工作态度，投身于教育事业吧！</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FF0000"/>
          <w:sz w:val="18"/>
          <w:szCs w:val="18"/>
          <w:lang w:val="en-US" w:eastAsia="zh-CN"/>
        </w:rPr>
        <w:t>【总】</w:t>
      </w:r>
      <w:r>
        <w:rPr>
          <w:rFonts w:hint="eastAsia" w:asciiTheme="majorEastAsia" w:hAnsiTheme="majorEastAsia" w:eastAsiaTheme="majorEastAsia" w:cstheme="majorEastAsia"/>
          <w:color w:val="auto"/>
          <w:sz w:val="18"/>
          <w:szCs w:val="18"/>
          <w:lang w:val="en-US" w:eastAsia="zh-CN"/>
        </w:rPr>
        <w:t>读书是和高尚的人在交谈，博览群书可以使人博学，也可以在潜移默化中使人形成优雅的气质。但是真正在人身上起作用的，一定是真正读懂、读通、读化的那几部书。而这几部书，就构成了一位教师所具有的独特的迷人气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FF0000"/>
          <w:sz w:val="18"/>
          <w:szCs w:val="18"/>
          <w:lang w:val="en-US" w:eastAsia="zh-CN"/>
        </w:rPr>
      </w:pPr>
      <w:r>
        <w:rPr>
          <w:rFonts w:hint="eastAsia" w:asciiTheme="majorEastAsia" w:hAnsiTheme="majorEastAsia" w:eastAsiaTheme="majorEastAsia" w:cstheme="majorEastAsia"/>
          <w:color w:val="FF0000"/>
          <w:sz w:val="18"/>
          <w:szCs w:val="18"/>
          <w:lang w:val="en-US"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13" w:beforeLines="10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FF0000"/>
          <w:sz w:val="18"/>
          <w:szCs w:val="18"/>
          <w:lang w:val="en-US" w:eastAsia="zh-CN"/>
        </w:rPr>
      </w:pPr>
      <w:r>
        <w:rPr>
          <w:rFonts w:hint="eastAsia" w:asciiTheme="majorEastAsia" w:hAnsiTheme="majorEastAsia" w:eastAsiaTheme="majorEastAsia" w:cstheme="majorEastAsia"/>
          <w:color w:val="FF0000"/>
          <w:sz w:val="18"/>
          <w:szCs w:val="18"/>
          <w:lang w:val="en-US" w:eastAsia="zh-CN"/>
        </w:rPr>
        <w:t>2.高分写作素材|关爱学生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1）世界上没有一朵鲜花不美丽，没有一个孩子不可爱。因为每一个孩子都有一个丰富美好的内心世界，这是学生的潜能。——冰心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要像对待荷叶上的露珠一样小心翼翼地保护学生幼小的心灵，晶莹透亮的露珠是美丽可爱的，但却十分脆弱，一不小心，就会滚落破碎，不复存在，学生的心灵，如同脆弱的露珠，需要老师的倍加呵护。—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3）教学不在于传授本领，而在于激励、唤醒和鼓舞。——第斯多惠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4）教育，这首先是关怀备至地，深思熟虑地，小心翼翼地触击年轻的心灵，在这里谁有细致和耐心，谁就能获得成功。——苏霍姆林斯基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5）什么是我们生活中最主要的东西呢?可以不假思索地说，就是热爱儿童。——苏霍姆林斯基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6）不要对孩子过早作出好的或坏的评价。——卢梭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7）教育的秘密在于尊重学生。——爱默生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8）教师要准备好一百顶高帽，让学生天天带着荣耀回家。——高林生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9）捧着一颗心来，不带半根草去。——陶行知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10）孩子需要爱，特别是当孩子不值得爱的时候。——赫而巴特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11）教育者的关注和爱护在学生的心灵上会留下不可磨灭的印象。——苏霍姆林斯基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12）教师决不可当着孩子的面，毫无顾忌地评论某些学生和教师。——苏霍姆林斯基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13）只有集体和教师首先看到学生优点的地方，学生才能产生上进心。——苏霍姆林斯基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14）我认为，对一切来说，只有热爱才是最好的教师，它远远胜过责任感。——爱因斯坦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15）凡是教师缺乏爱的地方，无论品格还是智慧都不能充分地或自由地发展。——卢梭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16）教师的爱是滴滴甘露，即使枯萎的心灵也能苏醒;教师的爱是融融春风，即使冰冻了的感情也会消融。——巴特尔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17）热爱孩子是教师生活中最主要的东西。——苏霍姆林斯基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18）没有爱，就没有教育。——苏霍姆林斯基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19）精神空虚，思想枯竭，志趣低下，愚昧无知等，绝不会焕发和孕育出真正的爱。——苏霍姆林斯基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20）让每一个学生在学校里抬起头来走路。——苏霍姆林斯基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21）要尊重儿童，不要急于对他作出或好或坏的评判。——卢梭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22）爱，首先意味着奉献，意味着把自己心灵的力量献给所爱的人，为所爱的人创造幸福。——苏霍姆林斯基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23）教师的爱是滴滴甘露，即使枯萎的心灵也能苏醒;教师的爱是融融春风，即使冰冻了的感情也会消融。——巴特尔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24）教育植根于爱。——鲁迅</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25）只有爱才是最好的教师，它远远超过责任感。——爱因斯坦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26）错误在所难免，宽恕就是神圣。——波普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Chars="0" w:right="0" w:rightChars="0" w:firstLine="420"/>
        <w:jc w:val="left"/>
        <w:textAlignment w:val="auto"/>
        <w:outlineLvl w:val="9"/>
        <w:rPr>
          <w:rFonts w:hint="eastAsia" w:asciiTheme="majorEastAsia" w:hAnsiTheme="majorEastAsia" w:eastAsiaTheme="majorEastAsia" w:cstheme="majorEastAsia"/>
          <w:color w:val="FF0000"/>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leftChars="0" w:right="0" w:rightChars="0" w:firstLine="420"/>
        <w:jc w:val="left"/>
        <w:textAlignment w:val="auto"/>
        <w:outlineLvl w:val="9"/>
        <w:rPr>
          <w:rFonts w:hint="eastAsia" w:asciiTheme="majorEastAsia" w:hAnsiTheme="majorEastAsia" w:eastAsiaTheme="majorEastAsia" w:cstheme="majorEastAsia"/>
          <w:color w:val="FF0000"/>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FF0000"/>
          <w:sz w:val="18"/>
          <w:szCs w:val="18"/>
          <w:lang w:val="en-US" w:eastAsia="zh-CN"/>
        </w:rPr>
      </w:pPr>
      <w:r>
        <w:rPr>
          <w:rFonts w:hint="eastAsia" w:asciiTheme="majorEastAsia" w:hAnsiTheme="majorEastAsia" w:eastAsiaTheme="majorEastAsia" w:cstheme="majorEastAsia"/>
          <w:color w:val="FF0000"/>
          <w:sz w:val="18"/>
          <w:szCs w:val="18"/>
          <w:lang w:val="en-US" w:eastAsia="zh-CN"/>
        </w:rPr>
        <w:t>3.高分写作素材|教师修身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 天才在于积累，聪明在于勤奋。——华罗庚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 无论在什么时候，永远不要以为自己已经知道了一切。——巴甫洛夫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3) 与其隐己之短，不如隐己之长。——费尔巴哈</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4) 最有学问和最有见识的人总是很谨慎的。——卢梭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5) 三人行，必有我师焉，择其善者而从之，其不善者而改之。——《论语》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6) 少年易老学难成，一寸光阴不可轻。——朱熹《劝学》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7) 君子曰：学不可以已。——荀子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8) 吾生也有涯，而知也无涯。——庄子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9) 黑发不知勤学早，白首方悔读书迟。——颜真卿</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10) 立身以立学为先，立学以读书为本。——欧阳修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11) 知识是引导人生到光明与真实境界的灯烛。——李大钊</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12) 知识有如人体血液一样的宝贵。人缺少了血液，身体就要衰弱，人缺少了知识，头脑就要枯竭。—高士其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13) 阳光照亮世界，知识照亮人生。——民谚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14) 知识是珍贵宝石的结晶，文化是宝石放出的光泽。——泰戈尔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15) 与其用华丽的外衣装饰自己，不如用知识武装自己。——马克思</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16) 书籍是全人类进步的阶梯。——高尔基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17) 聪明在于学习，天才在于积累。——列宁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18) 富有臂力的人只能战胜一人;富有知识的人却所向无敌。——苏联</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19) 知识是造就灵魂的工具。——雨果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20) 理想的书籍是智慧的钥匙。——列夫·托尔斯泰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21) 人的影响短暂而微弱，书的影响则广泛而深远。——普希金</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22) 知识就是力量。——培根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23) 君子以俭德辟难。——《周易·否》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24) 静以修身,俭以养德。——诸葛亮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25) 一个好的教师，是一个懂得心理学和教育学的人。——苏霍姆林斯基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26) 教师的人格就是教育工作者的一切，只有健康的心灵才有健康的行为。——乌申斯基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27) 教师必须具有健康的体魄，农人的身手，科学的头脑，艺术的兴味，改革社会的精神。——陶行知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28) 没有自我教育就没有真正的教育。这样一个信念在我们的教师集体的创造性劳动中起着重大的作用。——苏霍姆林斯基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29) 要学生做的事，教职员躬亲共做;要学生学的知识，教职员躬亲共学;要学生守的规则，教职员躬亲共守。——陶行知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30) 教师进行劳动和创造的时间好比一条大河,要靠许多小的溪流来滋养它。教师时常要读书,平时积累的知识越多,上课就越轻松。——苏霍姆林斯基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31）君子既知教之所由兴，又知教之所由废，然后可以为人师也。——《学记》</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FF0000"/>
          <w:sz w:val="18"/>
          <w:szCs w:val="18"/>
          <w:lang w:val="en-US" w:eastAsia="zh-CN"/>
        </w:rPr>
      </w:pPr>
      <w:r>
        <w:rPr>
          <w:rFonts w:hint="eastAsia" w:asciiTheme="majorEastAsia" w:hAnsiTheme="majorEastAsia" w:eastAsiaTheme="majorEastAsia" w:cstheme="majorEastAsia"/>
          <w:color w:val="FF0000"/>
          <w:sz w:val="18"/>
          <w:szCs w:val="18"/>
          <w:lang w:val="en-US" w:eastAsia="zh-CN"/>
        </w:rPr>
        <w:t>4.写作高分素材|德育</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1）在一个人民的国家中还要有一种推动的枢纽，这就是美德。——孟德斯鸠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2）人不能象走兽那样活着，应该追求知识和美德。——但丁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3）勿以恶小而为之，勿以善小而不为。惟贤惟德，能服于人。——刘备</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4）土扶可城墙，积德为厚地。——李白</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5）有许多种的教育与发展，而且其中每一种都具有自己的重要性，不过道德教育在它们当中应该首屈一指。——别林斯基</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6）教育的唯一工作与全部工作可以总结在这一概念之中——道德。道德普遍地被认为是人类的最高目的，因此也是教育的最高目的。——赫尔巴恃</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7）人在智慧上应当是明豁的，道德上应该是清白的，身体上应该是清洁的。——契诃夫</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r>
        <w:rPr>
          <w:rFonts w:hint="eastAsia" w:asciiTheme="majorEastAsia" w:hAnsiTheme="majorEastAsia" w:eastAsiaTheme="majorEastAsia" w:cstheme="majorEastAsia"/>
          <w:color w:val="auto"/>
          <w:sz w:val="18"/>
          <w:szCs w:val="18"/>
          <w:lang w:val="en-US" w:eastAsia="zh-CN"/>
        </w:rPr>
        <w:t>8）道德可以弥补智慧的不足，而智慧却无法弥补道德的不足。——但丁</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auto"/>
          <w:sz w:val="18"/>
          <w:szCs w:val="18"/>
          <w:lang w:val="en-US" w:eastAsia="zh-CN"/>
        </w:rPr>
      </w:pPr>
    </w:p>
    <w:p>
      <w:pPr>
        <w:pStyle w:val="4"/>
        <w:shd w:val="clear" w:color="auto" w:fill="FFFFFF"/>
        <w:spacing w:before="75" w:beforeAutospacing="0" w:after="0" w:afterAutospacing="0" w:line="330" w:lineRule="atLeast"/>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杜xx，男，现年36岁，中学二级数学教师，现为白庙中学教师，优秀三好学生申请材料参加工作十余年来，一直坚守在教学岗位上，担任毕业班数学教学工作，并兼任数学教研组组长，各项工作成绩突出，为白庙中学教育教学质量的提高做出了卓越贡献，并且赢得了学校和社会的一致好评。</w:t>
      </w:r>
    </w:p>
    <w:p>
      <w:pPr>
        <w:pStyle w:val="4"/>
        <w:shd w:val="clear" w:color="auto" w:fill="FFFFFF"/>
        <w:spacing w:before="75" w:beforeAutospacing="0" w:after="0" w:afterAutospacing="0" w:line="330" w:lineRule="atLeast"/>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　　教书育人，无私奉献。他将自己的心血无私地奉献给了自己忠爱的教育事业，家与学校是他两点一线的生活轨迹。学校的工作耗费了他大量的精力，他每天工作十几个小时，在他的日历中没有“节假日”、“双休日”。繁忙的工作使他连与同学聚会的时间都没有，他将自己的大量时间留给了学生，却很少有时间与妻子、孩子呆在一起，家里的一切家务都由妻子一人包揽。妻子不仅要上班，还要买菜，接送孩子上学。为了学校的发展，他欠家人太多了。自己没有请一天假。有时孩子生病了，他没有时间带孩子去医院检查，总是妻子一人照料孩子，而此时的他却仍在学校里忙碌着。</w:t>
      </w:r>
    </w:p>
    <w:p>
      <w:pPr>
        <w:pStyle w:val="4"/>
        <w:shd w:val="clear" w:color="auto" w:fill="FFFFFF"/>
        <w:spacing w:before="75" w:beforeAutospacing="0" w:after="0" w:afterAutospacing="0" w:line="330" w:lineRule="atLeast"/>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　　教法独特，技术精湛。他十分喜欢学习，无论工作再忙，再累，他总是要挤出时间加强学习。个人奖学金申请材料良好的学习习惯，使他拥有了先进的教育教学理念，树立了正确的教育观、价值观。在教育教学过程中，潜心研究教育教学理论，不断探索创新，积累了丰富的教学经验，逐步形成了新颖、自主、独特的教学风格。他认为“数学是思维的体操，问题是数学的心脏”。为了提高自身的业务素质，整理编写了大量数学教学资料，并应用于实际教学中，在当前全面推进素质教育改革中，依据新课程、新理念、新教材确立了以“问题情景——建立模型——解释、应用与拓展”为模式的自主探究学习方式，注重培养学生的创新精神和实践能力。古人云：授人以鱼，不如授之以渔。因此，他在教学时不要求学生死记硬背简单的结论，反复机械地模仿例题，而是注重学法指导，重视解题思路分析，积极创设问题的情景，进行探究性教学，启发学生从不同角度去思考问题，从而锻炼了学生的思维能力，提高了学生发现问题、解决问题的能力。教学中他一贯遵循“因材施教”的教学原则，进行分类推进、逐层提高教学，采用有效的教学方法，银行先进个人申报材料既让优生“吃得饱”，又使学困生“消得了”。历年来，都出色地完成了各项教学任务，教学成绩显著，多次位居全区前列。</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杜xx老师热爱教育工作，热爱学生，团结同志，辛勤工作，既注重师德修养又钻研业务，在教育教学工作中取得了骄人的成绩。</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p>
    <w:p>
      <w:pPr>
        <w:pStyle w:val="4"/>
        <w:shd w:val="clear" w:color="auto" w:fill="FFFFFF"/>
        <w:spacing w:before="75" w:beforeAutospacing="0" w:after="0" w:afterAutospacing="0" w:line="330" w:lineRule="atLeast"/>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　　1、有事业心和责任心。他热爱教育事业，努力提高教学质量，千方百计地改进教学工作，努力提高学生的知识水平和培养学生分析和解决问题的能力。对教学研究有兴趣，不断总结教学经验，一丝不苟地完成每一项教学工作，努力提高教学艺术水平，力争精益求精。并在课堂中进行高效课堂实践和探索，取得了良好的效果。能为学生在知识、思想上排忧解难。始终坚持对学生进行素质教育，减轻学生的负担，每一节课的练习、作业都经过精选，力争让学生在轻松、愉快的气氛中学习数学。随着教改的发展，他不断学习新的教学理论，更新教学理念并应用在实际教学中。</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杜xx老师任劳任怨，服从学校的工作安排，2010学年刚刚带完一届毕业班，2011学年，企业先进个人申报材料他又顾全大局，勇挑重担，承担了八、九年级两个班的数学教学任务。除教授数学外，还配合班主任做好学生的教育管理工作。所教班级的数学成绩在全区评比中名列前茅，培优转差工作成效显著,。他较高的教学艺术水平和高效的课堂教学效果，受到学生及家长的普遍赞扬。应届毕业生求职网</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p>
    <w:p>
      <w:pPr>
        <w:pStyle w:val="4"/>
        <w:shd w:val="clear" w:color="auto" w:fill="FFFFFF"/>
        <w:spacing w:before="75" w:beforeAutospacing="0" w:after="0" w:afterAutospacing="0" w:line="330" w:lineRule="atLeast"/>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　　2、以德服人，组建科组。自担任学校数学组长工作以来，主要负责数学教研组各项工作。在此期间，他以自己真诚团结、好学向上的优良品质影响着整个学科组。定期组织科组老师学习新的教学理论及新的教改动态，关注数学中考的命题动态。能协同科组老师共同搞好教学工作，协调好老师之间的关系，支持和协助科组老师的教研、教改工作。杜xx老师注重科组资料的积累、整理及利用。为构建浓厚科组的教研气氛，经常与其他学校的数学组联合开展教学研讨活动，收到良好的效果。他经常帮助青年教师解决教学中的实际困难，并在教学方面予以具体的指导。近三年来，他所带领的科组有一位老师被评为渭城区教坛新秀，安全先进个人申报材料二位教师分别获渭城区教学能手，二位教师获区级赛教一等奖，三位老师获咸阳市青年教师基本功大赛二、三等奖。2009学年的初三毕业生是他所带的一届初中毕业生，他是这个年级任教教师之一，数学中考取得了平均78.5分的好成绩。2010学年，他接手初三数学教学任务，与同备课组的老师一起，在中考中又取得了好成绩，数学平均79分，连续两年居渭城区农村八校之首。一举摘掉了白庙中学质量落后帽子，极大提高了学校声誉，是白庙中学走在了其他学校的前列。在他的带动下，白庙中学数学组是一个团结向上，教学理念新，专业过硬的科组。2009及2010学年数学组都被评为校优秀科组。</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r>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t>由于社会的不断发展，对教师的要求亦越来越高，杜xx老师近几年来不断学习现代教育理论，更新自己的教学观念，用现代科学理论指导自己的教学工作。他努力探索现代化教学手段，提高课堂教学效果，近几年来，通过自学，已能制作较高质量的课件，这种好学的精神也从正面影响着学生。</w:t>
      </w:r>
    </w:p>
    <w:p>
      <w:pPr>
        <w:pStyle w:val="4"/>
        <w:shd w:val="clear" w:color="auto" w:fill="FFFFFF"/>
        <w:spacing w:before="75" w:beforeAutospacing="0" w:after="0" w:afterAutospacing="0" w:line="330" w:lineRule="atLeast"/>
        <w:ind w:firstLine="480"/>
        <w:rPr>
          <w:rFonts w:hint="eastAsia" w:asciiTheme="majorEastAsia" w:hAnsiTheme="majorEastAsia" w:eastAsiaTheme="majorEastAsia" w:cstheme="majorEastAsia"/>
          <w:color w:val="000000" w:themeColor="text1"/>
          <w:spacing w:val="15"/>
          <w:sz w:val="18"/>
          <w:szCs w:val="18"/>
          <w14:textFill>
            <w14:solidFill>
              <w14:schemeClr w14:val="tx1"/>
            </w14:solidFill>
          </w14:textFill>
        </w:rPr>
      </w:pP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坚守在教育、教学一线的首席名师</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远景，男，1957年11月出生，土家族，湖南省常德市人，1984年10月加入中国共产党，湖南省特级教师。现任长沙市周南中学高中数学教师、班主任、数学教研组组长、湖南省政府督导专家、长沙市政府督学、长沙市夏远景名师工作室首席名师、国家教师培训授课专家、湖南师范大学硕士研究生导师、湖南省高中新课程实验教学领导委员会委员兼数学科组长。</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是恢复高考后的第一届大学生，1980年走上讲台，1993年成为常德市第一批公选校长，2000年调入长沙，2009年成为长沙市第一批首席名师。他从教34年，当校长4年，当班主任30年，经历了从农村到城市，从教师到校长，从一般教师到名优教师的过程。由于工作成绩突出，该同志先后获得全国德育工作先进个人、湖南省劳动模范、湖南省优秀教师、湖南省优秀教研组长、长沙市优秀共产党员、长沙市师德标兵、常德市优秀共产党员、常德市十佳校长、长沙市名师工程成果推广奖、长沙市“华天”优秀教师奖等荣誉。</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一、爱岗敬业，任劳任怨。</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爱岗敬业。80年代，他作为恢复高考后的第一届大学毕业生活跃在教育、教学第一线;90年代，他作为常德市第一批公选校长坚守在管理、教学第一线;00年代，他作为长沙市第一批首席名师耕耘在教育、教学、教研第一线。他有过多次从政、转行的机会，但他毅然选择做教师。</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任劳任怨，无论做教师还是当校长都站在教学第一线，无论做一般教师还是名优教师都坚持担任班主任。80年代因学校教师紧缺，夏老师有过同时担任学校教务主任、教三个班级的数学课、担任四个班级的班主任的经历，并创造了当年7为学生上“四大”分数线的神话。90年代任石门二中和湘北职业中专两所学校校长期间，还坚持教一个班级的数学课，所教班级一位学生因数学获得满分被清华大学录取。2000年调到长沙后，在有20多项社会兼职的前提下，仍然坚持教两个班级的数学课、担任一个班级的班主任。2013年他所教班级高考取得了人人上一本、总分班平超一本线80多分、数学班平116分，最高分录取到北京大学，最低分录取到湖南大学的优异成绩。他把教育当做一种理想在追求。</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二、业务精湛，无私奉献。</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教34年，站讲台34年，有着精湛的业务能力。除在学校担任班主任、数学教师、教研组长外，还兼任湖南师大研究生实习导师、湖南省教科院特聘教研员、湖南省考试院高考考生水平评价研究专家、湖南省中学数学专业委员会理事、长沙市中学数学专业委员会副理事长、长沙市教科院兼职教研员、长沙市教育学院客座教授、长沙市高三工作指导委员会委员等。每年为《数学通讯》、《高中理化生》、《中小学教师培训》、《高中生》、《教育测量与评价》、《特级教师通讯》等撰写论文10多篇，每年到省内各地市做教师培训讲座20多场次，到外省做教师培训讲座近10多场次，为省内外校长研修班或名师国培班做专题讲座约6场次，常年坚持进行国家级、省级课题研究。</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不叫苦叫累，每天总是把工作安排得井井有条，外出参加社会活动从不请代课教师，也从不耽误学生一节课。他每天从早上5:30起床锻炼开始，到晚上10:30查寝结束，至少有12小时的时间在教室或办公室度过。去年4月，他用18个小时往还北京、长沙，为河南省参加国家培训的教师做长达3个半小时的讲座，没有耽误学生一节课。今年到湘潭县一中、望城区一中、雷锋学校做教师专业成长的讲座，都是下午5:30放学后出发，当晚返回。</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近年来，一些冲着名师影响力的民办教育机构力邀夏老师坐镇，他都一一拒绝了。一些冲着名师光环的家长邀请夏老师为他们的孩子辅导，他总是坚持只给学生做一次免费指导。他把大量的时间花在所带班级学生成长的教育上，花在教师专业成长的培训中。他每学期要为本校青年教师作专题讲座4场次，听课50节次以上，为市内其他学校教师做课堂教学指导20场次以上。他把教师职业当做事业在追求。</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三、关爱学生，严于律己。</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教34年，除担任校长4年外，其余30年一直担任班主任，他总是把对教育的执着和对学生的关爱转化为实实在在的行为。他带班有一套完整的发展目标。高一德育目标是让学生学会融入(适应集体生活)，口号是“你可以不够优秀，但不可以没有想法”;高二德育目标是让学生学会担当(直面分化现象)，口号是“你可以不成功，但不可以不成长”;高三德育目标是让学生学会感恩(家长、教师的心甘情愿，绝对不能理解为理所当然)，口号是“你可以不为结果证明，但不可以不为过程展示”等等。</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为了分阶段实现教育目标，他设计了“给下学期的自己写一封信”的追梦活动。每个学年的第一次班会课的主题就是“追求梦想”。班主任首先明确学生的一年成长目标，并通过一些视频材料激发学生的成长欲望，然后让每个学生按照设定的成长目标，为一年后的自己写一封信(家长、老师、同学都不看，只有学生自己知道信的内容)，最后把信集中起来，用一个前面印有“梦”字的透明塑料盒子封存，统一摆放在教室前的黑板上方、国旗下方的显眼位置。期末班会课时，班主任把这些装有各自“梦想”的信郑重地发放给学生自己阅读，让他们自己感悟成长。每次带班，学校同事都能够感受得到他班级的学生成长最快、最可爱，每学年他的班级总是长沙市优秀班集体。每当青年教师向他学习教育经验时，他总是告诉他们，班主任就要善于“借”着学生的内在精神动力，让道德在学生的心灵深处扎根，最终产生道德上的影响力和辐射力。</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80年代中期，夏老师批改作业时，发现一学生因家庭经济困难不得不离开校园的留言条后，立即找那位学生了解情况，在征得家长同意，夏老师每月资助他一些生活费，学生最终完成了学业并考上了大学。夏老师继续思考着如何让一些有困惑的学生能够有倾诉的地方，如何建立一个师生沟通的正常渠道呢?琢磨中，他和学生开启了一个师生交流新平台——“班级接力日记”。从开学的第一天起，学生以学号为序，班主任与学生共同在一个专用日记本上写日记。第一位学生把当天的学习、生活感悟写在日记本上，放学前交给班主任，班主任于当晚写下感悟，第二天早上返还给学生，这位学生读完班主任日记后，把日记本传递给下一位同学，这样不断轮流循环。师生间由过去单纯的语言交流转变为感性的语言交流与理性的文字交流相结合的交流方式，让每一个孩子能够敞开心扉“说话”，反过来促使班主任时刻倾听着学生的“心里话”，不断修炼自己的教育状态，实现“闭着嘴巴说话”，把话说到学生的心里去。班主任和每个学生都在这个平台上极力展示着自己最真实、最优秀的一面。20多年过去了，教育环境(农村到城市)、教育对象(60后到00后)有了很多改变，写班级接力日记的动因也有了很多不同，但与学生谈心并传递爱心的方式没有变。每天早晨到教室的第一件事就是为班级接力日记写读后感，这也成为他触摸学生思想脉搏、充分靠近学生心灵的有效方法。“班级接力日记”成了师生表达喜怒哀乐的场所，探索人生价值的阵地，培植师生感情的沃土，记载走向成熟的见证，被学生称为“梦想长廊”。 2003年，他在全国第六届德育工作研讨会上发言说，“只要用自己的心血浇灌出来的成果，不在于幼稚或成熟，零散或严谨，也不在于多长或多短，写下的字字句句都刻在了我们的心上，这样才是有力的、有效的教育!”</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常说，班主任就要善于把学生想做的事情转化为可以做的事情，把学生必须做的事情转化为喜欢做的事情。他在班级管理中从不空洞说教，而是身体力行，感染学生。长跑接力赛中，他和同学们一起跑步;广播操比赛中，他和同学们一起做操;艺术节合唱比赛中，他和同学们一起排练;军训中，他和同学们一起站军姿;课余活动中，他和同学们一起打雪仗、一起唱歌跳舞、一起包饺子，无论学习，还是生活，他总和学生在一起，赢得了同学们的喜爱和尊重，并且不断的获得一个又一个第一名。他所带的班级学风总是全校最好的，成绩也总是全校最棒的。</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社会兼职多，但无论是班主任工作还是教学工作从不打折扣，近年他教的是外地班，周末时间几乎都陪伴学生参加一些社会活动。为了更好地投入大量的工作，他不断规范自己的生活。他每天5:30起床锻炼，6:30进寝室和学生第一次见面，几十年如一日，每天在学校工作时间超过12小时。在夏老师的眼中没有“差生” ，他总是能找到学生身上的闪光点，因材施教，将学生培育成才。近年来，他根据90后、00后学生的特点，设计开展了“给父(母)亲的一件礼物”、“和老师说说悄悄话”、“我最喜爱的一句箴言评比”等主题教育活动。他设计了高中三年12个主题鲜明的激励学生、家长、教师共同成长的课件材料，受到省内外一线教师和专家的好评。他与科任教师一道设计了《师生互动课堂评价标准》的课堂教学评价表，获得任课教师和相关专家的好评。夏老师用自己的言传身教为学生、家长、同事诠释了什么是坚持，什么是敬业，什么是奉献。</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教育是一个不完美的人引领着一群等待完美的人走向完美的过程”。这是夏老师常说的一句话。当一些同事为他不知疲倦、不计报酬地工作表示不理解时，他总是乐呵呵地告诉大家，“教师的最大快乐就是看着孩子们一天天成长”。他就是这样把心中所有的温情化作无数份爱心，奉献给了他所热爱的教育事业。在周南中学，他就是一面旗帜，他用长沙市首席名师的无私奉献和高尚的人格魅力感染他教的每一个学生、家长，激励着身边的每一个人。</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坚守在教育、教学一线的首席名师</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远景，男，1957年11月出生，土家族，湖南省常德市人，1984年10月加入中国共产党，湖南省特级教师。现任长沙市周南中学高中数学教师、班主任、数学教研组组长、湖南省政府督导专家、长沙市政府督学、长沙市夏远景名师工作室首席名师、国家教师培训授课专家、湖南师范大学硕士研究生导师、湖南省高中新课程实验教学领导委员会委员兼数学科组长。</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是恢复高考后的第一届大学生，1980年走上讲台，1993年成为常德市第一批公选校长，2000年调入长沙，2009年成为长沙市第一批首席名师。他从教34年，当校长4年，当班主任30年，经历了从农村到城市，从教师到校长，从一般教师到名优教师的过程。由于工作成绩突出，该同志先后获得全国德育工作先进个人、湖南省劳动模范、湖南省优秀教师、湖南省优秀教研组长、长沙市优秀共产党员、长沙市师德标兵、常德市优秀共产党员、常德市十佳校长、长沙市名师工程成果推广奖、长沙市“华天”优秀教师奖等荣誉。</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一、爱岗敬业，任劳任怨。</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爱岗敬业。80年代，他作为恢复高考后的第一届大学毕业生活跃在教育、教学第一线;90年代，他作为常德市第一批公选校长坚守在管理、教学第一线;00年代，他作为长沙市第一批首席名师耕耘在教育、教学、教研第一线。他有过多次从政、转行的机会，但他毅然选择做教师。</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任劳任怨，无论做教师还是当校长都站在教学第一线，无论做一般教师还是名优教师都坚持担任班主任。80年代因学校教师紧缺，夏老师有过同时担任学校教务主任、教三个班级的数学课、担任四个班级的班主任的经历，并创造了当年7为学生上“四大”分数线的神话。90年代任石门二中和湘北职业中专两所学校校长期间，还坚持教一个班级的数学课，所教班级一位学生因数学获得满分被清华大学录取。2000年调到长沙后，在有20多项社会兼职的前提下，仍然坚持教两个班级的数学课、担任一个班级的班主任。2013年他所教班级高考取得了人人上一本、总分班平超一本线80多分、数学班平116分，最高分录取到北京大学，最低分录取到湖南大学的优异成绩。他把教育当做一种理想在追求。</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二、业务精湛，无私奉献。</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教34年，站讲台34年，有着精湛的业务能力。除在学校担任班主任、数学教师、教研组长外，还兼任湖南师大研究生实习导师、湖南省教科院特聘教研员、湖南省考试院高考考生水平评价研究专家、湖南省中学数学专业委员会理事、长沙市中学数学专业委员会副理事长、长沙市教科院兼职教研员、长沙市教育学院客座教授、长沙市高三工作指导委员会委员等。每年为《数学通讯》、《高中理化生》、《中小学教师培训》、《高中生》、《教育测量与评价》、《特级教师通讯》等撰写论文10多篇，每年到省内各地市做教师培训讲座20多场次，到外省做教师培训讲座近10多场次，为省内外校长研修班或名师国培班做专题讲座约6场次，常年坚持进行国家级、省级课题研究。</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不叫苦叫累，每天总是把工作安排得井井有条，外出参加社会活动从不请代课教师，也从不耽误学生一节课。他每天从早上5:30起床锻炼开始，到晚上10:30查寝结束，至少有12小时的时间在教室或办公室度过。去年4月，他用18个小时往还北京、长沙，为河南省参加国家培训的教师做长达3个半小时的讲座，没有耽误学生一节课。今年到湘潭县一中、望城区一中、雷锋学校做教师专业成长的讲座，都是下午5:30放学后出发，当晚返回。</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近年来，一些冲着名师影响力的民办教育机构力邀夏老师坐镇，他都一一拒绝了。一些冲着名师光环的家长邀请夏老师为他们的孩子辅导，他总是坚持只给学生做一次免费指导。他把大量的时间花在所带班级学生成长的教育上，花在教师专业成长的培训中。他每学期要为本校青年教师作专题讲座4场次，听课50节次以上，为市内其他学校教师做课堂教学指导20场次以上。他把教师职业当做事业在追求。</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三、关爱学生，严于律己。</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从教34年，除担任校长4年外，其余30年一直担任班主任，他总是把对教育的执着和对学生的关爱转化为实实在在的行为。他带班有一套完整的发展目标。高一德育目标是让学生学会融入(适应集体生活)，口号是“你可以不够优秀，但不可以没有想法”;高二德育目标是让学生学会担当(直面分化现象)，口号是“你可以不成功，但不可以不成长”;高三德育目标是让学生学会感恩(家长、教师的心甘情愿，绝对不能理解为理所当然)，口号是“你可以不为结果证明，但不可以不为过程展示”等等。</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为了分阶段实现教育目标，他设计了“给下学期的自己写一封信”的追梦活动。每个学年的第一次班会课的主题就是“追求梦想”。班主任首先明确学生的一年成长目标，并通过一些视频材料激发学生的成长欲望，然后让每个学生按照设定的成长目标，为一年后的自己写一封信(家长、老师、同学都不看，只有学生自己知道信的内容)，最后把信集中起来，用一个前面印有“梦”字的透明塑料盒子封存，统一摆放在教室前的黑板上方、国旗下方的显眼位置。期末班会课时，班主任把这些装有各自“梦想”的信郑重地发放给学生自己阅读，让他们自己感悟成长。每次带班，学校同事都能够感受得到他班级的学生成长最快、最可爱，每学年他的班级总是长沙市优秀班集体。每当青年教师向他学习教育经验时，他总是告诉他们，班主任就要善于“借”着学生的内在精神动力，让道德在学生的心灵深处扎根，最终产生道德上的影响力和辐射力。</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80年代中期，夏老师批改作业时，发现一学生因家庭经济困难不得不离开校园的留言条后，立即找那位学生了解情况，在征得家长同意，夏老师每月资助他一些生活费，学生最终完成了学业并考上了大学。夏老师继续思考着如何让一些有困惑的学生能够有倾诉的地方，如何建立一个师生沟通的正常渠道呢?琢磨中，他和学生开启了一个师生交流新平台——“班级接力日记”。从开学的第一天起，学生以学号为序，班主任与学生共同在一个专用日记本上写日记。第一位学生把当天的学习、生活感悟写在日记本上，放学前交给班主任，班主任于当晚写下感悟，第二天早上返还给学生，这位学生读完班主任日记后，把日记本传递给下一位同学，这样不断轮流循环。师生间由过去单纯的语言交流转变为感性的语言交流与理性的文字交流相结合的交流方式，让每一个孩子能够敞开心扉“说话”，反过来促使班主任时刻倾听着学生的“心里话”，不断修炼自己的教育状态，实现“闭着嘴巴说话”，把话说到学生的心里去。班主任和每个学生都在这个平台上极力展示着自己最真实、最优秀的一面。20多年过去了，教育环境(农村到城市)、教育对象(60后到00后)有了很多改变，写班级接力日记的动因也有了很多不同，但与学生谈心并传递爱心的方式没有变。每天早晨到教室的第一件事就是为班级接力日记写读后感，这也成为他触摸学生思想脉搏、充分靠近学生心灵的有效方法。“班级接力日记”成了师生表达喜怒哀乐的场所，探索人生价值的阵地，培植师生感情的沃土，记载走向成熟的见证，被学生称为“梦想长廊”。 2003年，他在全国第六届德育工作研讨会上发言说，“只要用自己的心血浇灌出来的成果，不在于幼稚或成熟，零散或严谨，也不在于多长或多短，写下的字字句句都刻在了我们的心上，这样才是有力的、有效的教育!”</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常说，班主任就要善于把学生想做的事情转化为可以做的事情，把学生必须做的事情转化为喜欢做的事情。他在班级管理中从不空洞说教，而是身体力行，感染学生。长跑接力赛中，他和同学们一起跑步;广播操比赛中，他和同学们一起做操;艺术节合唱比赛中，他和同学们一起排练;军训中，他和同学们一起站军姿;课余活动中，他和同学们一起打雪仗、一起唱歌跳舞、一起包饺子，无论学习，还是生活，他总和学生在一起，赢得了同学们的喜爱和尊重，并且不断的获得一个又一个第一名。他所带的班级学风总是全校最好的，成绩也总是全校最棒的。</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夏老师社会兼职多，但无论是班主任工作还是教学工作从不打折扣，近年他教的是外地班，周末时间几乎都陪伴学生参加一些社会活动。为了更好地投入大量的工作，他不断规范自己的生活。他每天5:30起床锻炼，6:30进寝室和学生第一次见面，几十年如一日，每天在学校工作时间超过12小时。在夏老师的眼中没有“差生” ，他总是能找到学生身上的闪光点，因材施教，将学生培育成才。近年来，他根据90后、00后学生的特点，设计开展了“给父(母)亲的一件礼物”、“和老师说说悄悄话”、“我最喜爱的一句箴言评比”等主题教育活动。他设计了高中三年12个主题鲜明的激励学生、家长、教师共同成长的课件材料，受到省内外一线教师和专家的好评。他与科任教师一道设计了《师生互动课堂评价标准》的课堂教学评价表，获得任课教师和相关专家的好评。夏老师用自己的言传身教为学生、家长、同事诠释了什么是坚持，什么是敬业，什么是奉献。</w:t>
      </w:r>
    </w:p>
    <w:p>
      <w:pPr>
        <w:pStyle w:val="4"/>
        <w:shd w:val="clear" w:color="auto"/>
        <w:spacing w:before="0" w:beforeAutospacing="0" w:after="360" w:afterAutospacing="0" w:line="432" w:lineRule="atLeast"/>
        <w:ind w:firstLine="480"/>
        <w:jc w:val="both"/>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t>“教育是一个不完美的人引领着一群等待完美的人走向完美的过程”。这是夏老师常说的一句话。当一些同事为他不知疲倦、不计报酬地工作表示不理解时，他总是乐呵呵地告诉大家，“教师的最大快乐就是看着孩子们一天天成长”。他就是这样把心中所有的温情化作无数份爱心，奉献给了他所热爱的教育事业。在周南中学，他就是一面旗帜，他用长沙市首席名师的无私奉献和高尚的人格魅力感染他教的每一个学生、家长，激励着身边的每一个人。</w:t>
      </w:r>
    </w:p>
    <w:p>
      <w:pPr>
        <w:rPr>
          <w:rFonts w:hint="eastAsia" w:asciiTheme="majorEastAsia" w:hAnsiTheme="majorEastAsia" w:eastAsiaTheme="majorEastAsia" w:cstheme="majorEastAsia"/>
          <w:color w:val="000000" w:themeColor="text1"/>
          <w:sz w:val="18"/>
          <w:szCs w:val="18"/>
          <w14:textFill>
            <w14:solidFill>
              <w14:schemeClr w14:val="tx1"/>
            </w14:solidFill>
          </w14:textFill>
        </w:rPr>
      </w:pPr>
      <w:r>
        <w:rPr>
          <w:rStyle w:val="6"/>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高中教师先进事迹材料</w:t>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一：高中模范教师先进事迹材料</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xx，生于1970年，1989年参加工作，高中语文教师，20年来，一直从事语文教学并担任多年班主任工作。</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本人热爱社会主义，坚持四项基本原则，拥护中国共产党的领导，忠诚于党的教育事业，积极贯彻党的教育方针，认真学习和贯彻落实“三个代表”重要思想, 遵守国家法律法规，热爱本职工作，有强烈的事业心和责任感，教书育人，勇挑重担，勇于探索，服从工作安排，从不计较个人的恩怨得失，学校安排的工作从不推三阻四，尽心尽力，想办法完成，一心扑在教育事业上。2005年3月，由于长期的超负荷工作，我得了肺结核，但是口袋里装着医生开的病假条，我又走了讲台。只到高考结束，才不得不住院。2008年春，同行有病，学校让我跨年级代课，我毫无怨言，把两项工作都做得很好。除此之外，每年的高考报名信息管理工作也由我承担，工作责任大，没有任何酬劳，尤其是暑假的时候，还不能休息，征补志愿进从早到晚都要在办公室守着，其他时间还不时有学生打电话或者直接来询问上学的有关事情，我总是耐心地予以解说。</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多年来，我始终坚持备好每一节课，坚守“不备课不上课”的信条，每次教学检查，我都是优；坚持上好每一节课，力求让学生每节课都有收获，不浪费有限的教学时间，提高学习效率；认真进行作业批发和自习辅导，保证学生学习知识的落实，从而举一反三，融会贯通；收集学生的反馈意见，不断反思，不断提高。教师的教学态度决定了学生对其的尊重程度，所以我的语文课始终深受学生欢迎。20年来，正是我有着这样的教学态度，这样的敬业精神，无论期中、期末还是其他各级各类考试，我所带班级的语文成绩一直居校同年级前列，2003-2005年高考连续三届所带班级语文成绩平均分、过线率均居全校第一。 2009年所带两个美术班，语文平均成绩超过80分，和文理科成绩不相上下。</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作为班主任，我一直实行科学民主管理，优化管理过程，想方设法调动学生的积极能动性，营造“比、学、赶、帮、超”的良好氛围，全面调控。每天早中晚都坚持跟班，抽出时间来和同学们交流，及时了解学生学习生活状况，及时做好细致的思想工作，做到“春风化雨，润物无声”。班级各项工作均出色完成，多次被评为校级“优秀班集体”“文明班级”。</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2003、2004年，我教的班2009年高考过本科线人数占全校过线人数的一半，2009年我所带美术班49人参加高考，其中过一、二类线32人，三类8人，本科过线率达到81.6%。</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社会是进步的，时候是发展的，一个老师要适应社会的发展，要想取得更大的成绩，要不但地提高自己的水平。“问渠那得清如许，为有源头活水来”，我一直积极参加省、市、县等各级组织的培训。2000年，我校转制，由原来的中专改办高中，为了能尽快地适应高中的教学工作，整整一个暑假我都在家里学习。在参加区组织的高中老师综合能力测试中，我取得了很好的成绩。在高中教学中，我也很快地适应了新的教学方式。我不断追踪教育科研信息，及时了解本学科的教育教学动态，潜心钻研教材教法，虚心请教，业务水平不断提高。两次参加高考阅卷，更是让我受益匪浅，我把在阅卷中获得的信息运用到教学中，使自己不断进步。</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从教20年来，在语文教学实践中，刻苦钻研教育理论，积极探索教育方法，先后多次受到表彰：</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2002年参加区优质课竞赛，获二等奖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2003年被区委区政府授予“十佳班主任”称号</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2004年被区教体局授予“优秀备课组长”，是市2006-2010年骨干教师。</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教科研究成绩突出，有多篇论文获奖：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2005年参加了实验课题《xx》</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2007年撰写《xx》获中语会、中国教育学会三等奖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2007年《xx》获中语会语感教研专题组二等奖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2008年论文《xx》获市教研室三等奖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2008年论文《xx》获区教体局二等奖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2008年论文《xx》获《学苑新报》一等奖，并在该报纸上发表。</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高中教师先进事迹材料二：高中教师先进事迹材料</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李明同志，1968年6月出生，1988年大学毕业分配到临泉师范（临泉实验中学前身）工作至今。现任校高中政治备课组组长、校政教教研组组长、校教导处副主任、校高三年级组负责人。十几年来，李明同志师德高尚，以校为家，公而忘私，任劳任怨，一心扑在工作上，恪尽职守，甘于奉献，模范履行教师职责，热爱学生，在全校干部、职工中具有较高的威信，任、县优秀教师等荣誉称号。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把每一件平凡的事做好，就是不平凡；把每一件简单的事做曾多次受到学校及上级表彰。先后荣获县劳动模范、市优秀班主好，就是不简单。”这是李明同志最喜欢的一句教育格言。教师这个职业平凡朴实，简单无华，工作辛苦，报酬微薄，职业要求近乎苛刻，很多人望而却步。然而就是在这个平凡的岗位上，他十几年如一日，踏踏实实，兢兢业业，严以律己，甘为人梯，实现着人生的价值与理想。为了学生他不知牺牲了多少个人利益，他从没有因个人问题请过一次假，旷过一节课。由于工作忙，顾不上家庭和孩子，母亲生病住院动手术，他不能床前尽孝，孩子成绩落下了，他不能悉心辅导，家人常常埋怨他。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高三毕业年级有1600多名学生，近60位教师，组织管理、教育教学的任务很重，升学的压力也很大，李明主任天天坚持早来晚走，深入掌握每个班级、每个教师的情况，及时发现解决问题。经常深入课堂听课，把握整个年级的教学状况，了解高考信息，分析月考情况，研究探讨高三教学规律，积极推动校际交流。 另外，他还担任高一年级3个班的政治课，备课、上课、测试、批改作业、辅导学生，总觉得时间不够用，恨不得生出三头六臂，一天当作两天用。超负荷的工作，常使他感到难以承受，但凭着对党的教育事业的忠诚，凭着对学生无私的爱，他无怨无悔，忠实履行自己的职责。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要当一名党和人民满意的合格的人民教师，必须具备良好的综合素质，特别是在专业知识方面要做到“教一知十”、“教一知百”。因此，他不断给自己“充电”，几年来，先后参加了安大研究生课程班进修、安师大现代教学手段培训、教育厅新课程培训者培训、教育厅高中新课程培训等，自觉加强专业知识及理论知识的学习，提高教学水平和管理水平。作为教导处副主任、教研组长，他带头积极进行课堂教学改革，探索新的教学模式，实施分层教学，教学效果显著，教学成绩突出。在校内校外多次举行教学公开课，受到好评。他所教的学生在同年级中成绩也非常突出。因此，他被教育局及有关师训单位聘请为临泉县教师继续教育、新课程培训辅导教师、临泉县中小学校长培训指导教师、临泉县新教师岗前技能培训指导教师、临泉县校本培训县业务指导组成员。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要作一名合格的人民教师，除了具有广博扎实的专业知识，还必须具备高尚的师德。卢梭认为，教师的头一个品格就是他绝不做一个可以出卖的人。在他从教的近二十年中，从不为教师待遇的微薄而忿然，也不为教师工作的艰辛而懈怠。始终保持着廉洁自律的高尚情操、公正、公平地对待每一个学生，自觉抵制不良风气，帮助学生明确是非标准，实事求是，不徇私情，不谋私利。他注意加强自身修养，不断提高自己的思想政治水平，以自身坚定的政治信仰和积极向上的人生观感染、激励学生，以“工作业务上的高标准，生活享受上的低标准”严格要求自己。吃苦在前，享受在后，忠实实践着江泽^民同志“三个代表”的重要思想，为学生和同行树立了榜样。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多年来，李明同志还一直担任班主任工作，在班级管理方面，他引入分层管理，实施“耐心教育”，坚持对“学生动之以情，晓之以理”，他认为爱心温暖和师生情感交流在学生教育转化过程中，也起着无可替代的作用。“感人心者莫先乎情”，往往老师一句关切的话语，一个亲切手势都会给学生带来无限温暖，点燃他们进取的火花，从而拉近师生间的距离。他班上有一个叫周华的学生，学习很差，还经常违犯纪律，是个名符其实的双差生，老师多次教育，都收效甚微。一次，他患了重感冒，几天不能到校上课，李老师几次去看他，并为他补课。那些日子恰巧李老师也患了胃病，接连几天打吊针，但一次也没影响给他补课。一天晚上，当周华发现老师因扎针淤血而发紫的手背时，才知道老师是在带病为他补课，他感动得流下了眼泪，当即向老师发誓要做个好学生。后来，周华同学不仅学习进步很快，而且成为自觉遵守纪律，乐于助人的优等生。他所带的班集体多次被评为市县优秀班集体，他本人也被授予市优秀班主任。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在年级管理方面，他坚持以人为本，以学生的发展为本，让学生参与到管理中来，形成学生自我教育、自我管理的新机制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凭着多年从事学生管理及对学生的了解，李明同志认为：学生作为人，作为发展中的人，虽然从教育和教学过程的组织来说，处在客体的地位，是教育的对象，是被管理者；但是，从整个教育教学过程的进行及个体发展来说，学生是学习活动的主人，是发展的主体，学生有权力对年级各项管理发表自己的意见，发挥自己的主观能动性。为此他推行了“学生值周主任制”，加强了学生组织建设，建立了年级学生会，在班级管理上推行“班干部轮换制”，在班级工作评价上推行“班务工作评比量化细则”,这些措施极大地调动了学生参与管理的积极性，促进了学生自我管理、自我教育能力的提高，确保了高三年级教育教学秩序的稳定。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素质教育的新形势下，如何在教学中发掘和培养学生的主体意识，让他们成为学生的主人，也是李明同志不继思考和探索的一个问题。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为此，他结合学校实际，推行了学生评教制度（教师们称为学情调查）。每个学期分期中和期末两次，由学生对班级任课教师的教育教学从教学组织、课堂教学、课外辅导、作业布置与检查等方面进行量化评价。这一制度的实施，真正转变了教师的学生观、教育观，教师从来没有象今天这样尊重学生，师生关系从来没有象今天这样融洽和谐，学生的主体地位也从来没有象今天这样得到真正落实。教师观念的转变，推动了课堂教学的民主化，他们在课堂教学鼓励学生积极思考，主动学习，有些新授课甚至由学生来讲，课堂气氛活跃了，学生自主学习的积极性提高了，真正成了学习的主人 工作，几年来他结合自己的教学实践，积极撰写论文，他的《念好信、情、趣三字诀》、《重视师爱作用，加强师德修养》等论文被省级以上教育刊物录用、发表；他的《研究型课程建设管窥》、《多媒体课堂教学之我见》、《课堂教学非语言交流的应用》等多篇论文被评为市级一、二等奖。他是市级科研课题《图示教学的研究》的课题组成员；去年他和宋晓玲老师申报的课题《农村中学留守学生心理健康状况调查研究》省级立项成功，2006年10月已举行开题仪式。李明同志非常重视对青年教师的培养指导，推动和积极参与制定了校集体备课的有关制度，并且主动与青年教师结对子，师带徒、手把手，亲自上示范课、研究课，不保守，毫无保留地、诚心诚意地介绍自己的教学教育经验和心得。在他的引导下，与他结对子的几位青年教师进步都很快，其中侯新旺老师在市教研室举行的教学大赛中脱颖而出，获得市级一等奖。   </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近观眼前满目春，放眼远处春更浓，李明同志深知：要想在学校教学管理、学生教育方面做出更大的成绩，让学生飞得更高更远，自己还有很长的路要走。但他同时相信：只要扑下身子，一心为了学生，一心为了党的教育事业，不断学习，科学管理，不断创新，就一定能平凡的岗位上取得更大的成绩。</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高中教师先进事迹材料三：高中化学教师先进事迹材料</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1989年毕业于宁夏大学，大学本科，理学学士学位，化学专业，中级职称，自参加工作以来，我始终战斗在教学一线，担任班主任工作，在自己平凡的工作岗位上勤勤恳恳、兢兢业业，始终以“为了孩子的一切，一切为了孩子”的心态全身心的投入到教育教学当中，取得了优异的教育教学效果，也获得了荣誉，取得了较好的成绩。但我深知道成绩只代表过去，成绩与荣誉的光环只是照亮下一起点的火炬，使我更信心百倍的投入到自己所深爱的教育事业。</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当一名教师不简单，当一名班主任更是不容易。因为班主任工作是琐碎、繁忙的，是具有挑战性的，每个学生都是一个世界，需要无限的爱心、耐心，更需要有如针般的细心，才能创造出让学生茁壮成长的良好环境。因此对待工作我不敢有丝毫的怠慢。一个好班主任，就是一个好班。可见，班主任自身师德的修养，言谈举止对学生的成长影响是多么的巨大。教师，为人师表，班主任，更应该既做“教师”，更做“人师”，而且把做“人师”放在第一位。在多年的班主任工作中，我深深体会到班主任担负着比任课教师更重要的育人的任务。班主任的思想、观点、作风、言论、行为乃至生活习惯，都对学生的成长和发展产生影响作用，有的甚至影响学生的一生。因此，有的人把班主任看成是班集体的灵魂。我觉得，班主任首先应有高尚的精神境界。在个人道德修养上，行为习惯上，有着比从事其他职业的人更高的要求，“打铁还得自身硬”。罗曼·罗兰曾经说过：“要播撒阳光到别人心里，总得自己心中先有。”</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一、工作兢兢业业</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备好每一节课，上好每一堂课，批好每一份作业，教育好每一个学生！”作为自己每天工作的信条。平日里我不肯错过每一次听课学习的机会，不管是哪个级别的课，我都会用心听，用心琢磨，“取之精华，摒弃糟粕”，消化、应用在自己的课堂上。我还积极争取每一次做课机会，因为，每做一节研究课，评优课，观摩课，对自己都是一次挑战，一次提高。作为一名教师，我在教学上认真备课、认真上课，并动脑筋钻研业务，虚心学习新课标及现代新的教学方法，及时批改作业，耐心辅导学生，对学生严而有度，与学生真诚相处，用爱与学生沟通。同学们都认为自己是值得信赖的教师，又是亲密的好朋友，值得尊敬的人。因为有了爱和喜欢，同学们总喜欢上自己的课，任课班级教学成绩越来越好，受到了学生及学生家长的好评，学生的主要任务是学习，但如何能让学生更好的学，是摆在教师面前的一个重要任务。为此，在工作中我认真钻研教材，虚心向有经验的教师求教，注重翻阅各种教学刊物，将好的经验与构思用于自己的教学中。我还积极参加教学改革，努力尝试分层教学，为使每个层次的学生都能“吃饱吃好”，尖子生注重讲解知识的联系，运用变式教学开发逆向思维，迎合学生“求新”、“求变”的心理，使尖子更尖。学困生注重双基的落实，同时对不同的学生采取作业面批、个别辅导、情感鼓励等等，使他们体会到分层不等于被放弃，而是有针对性的提高，增强了各层学生的学习兴趣，成绩明显提高。在教学改革的同时，我持之以恒的主动学习教改理论，掌握《新课标》的基本精神，努力探询适合各年级学生的课堂教学模式，积极采用启发式、讨论式，而且学中有变。本学年我担任高三化学教学工作，同时担任班主任工作，研究考钢，分析考题，激励学生，上好每一节课是我每天必做的工作，我的课也得到了学生和老师们的认可，学生成绩在全市模考及高考中得以体现，基本完成高考任务。</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二、教学勇于探索</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从事教育科研工作，在某些人的印象中，以为就是翻翻书报、查查资料、写写论文。其实，教科研是一项系统的、复杂的创新工作，它首先需要的就是一种对学生的真诚关爱、对事业的满腔热忱，它更需要一种夜以继日的勤奋，一种锲而不舍的耐力，一种不断探索的执着。自从任班主任以来，我更深知肩上的责任。如果把学校比作一座大花园，那怎样让这座大花园一年四季春色满园呢？其源头活水自然是教育科研。几年来，在繁重的教育教学工作、家务劳作之余，我勤于收集各种与教科研有关的资料，积极开展各种形式的教科研实践。一叠叠资料，浸透着我执着追求、孜孜不倦的汗水。随着一篇篇论文的完成、发表，一堂堂好课的开设、展示，我也向研究型教师迈进一大步。</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三、累累硕果——激励我不断前行</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近几年获得成绩：</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1、2005年，论文“依托化学教学培养学生创新意识” 发表在“宁夏教育” 一书中</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2、2009年，被灵武一中评为“优秀教师”</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3、2010年，论文“构建以学为主的课堂教学”在全国课改成果评比中获三等奖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4、2010年，辅导学生在全国化学竞赛宁夏赛区获三等奖</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5、从2008年至2011年多次被评为“教学能手”</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四、提高素质——探索班级新模式</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在工作中，我时刻没有忘记自己要做一个学习型、研究型的教师，因此，我阅读了大量的教育教学理论及相关的书籍，并自费购买了很多与自身专业有关的书籍，并如饥似渴地从中汲取营养，转化为自己的教学实践，且在认真学习的同时做到勤专研、善思考、细研究，不断的提升自己，丰富自己，使自己的专业知识与业务能力有了较大的进步与提高。作为教师也是在不断学习中进步，在不断进步中成长，只不过教师的专业成长一定要快，因为“学生等不起”，所以“学习型、研究型”的教师是我们今后从事教育教学，搞好教育教学，提高教育教学肩上不可推卸的责任和义务。我勇于探索新的班级管理模式，通过制定《班级章程》、《学生在校行为规范》等，在学生中树立起客观、公正、公平、积极的形象；充分发挥班干作用，建立完全自主式的班级管理模式。关爱每一位学生，积极帮助，激励学生去改正错误，努力学习。通过一系列的创新管理，所教班级在纪律、学习、卫生等方面成绩斐然.</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从二十余年的教学生涯中，我领悟了超前的教育理念，先进的教学思想，灵活的教学方法，独特的教学思路，鲜明的教学风格。回顾走过的路，我只想说：唯一欣慰的是我问心无愧，因为我一直在奋斗，一直在努力。</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我是2002年大学毕业踏上工作岗位的，到现在已有8个年头了。这么多年来，我始终热爱教师这个职业。在工作中，认真贯彻党的教育方针，切实履行教书育人的职责。严格服从学校的工作安排，团结同志，关心学生，工作勤奋，乐于奉献，严于律己，受到了学生的喜爱，家长的尊重；得于了同事的赞许，领导的信任。</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一、关爱学生，塑优秀人才</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做教师首先是做人，做真诚的人，做正直的人。不管是在平时的工作中，还是生活中，不管是在学生面前，还是在同事面前，我都注重自身的完美形象，用自己的人格魅力去打动人、感染人，树立为教育事业无私奉献的崇高理想和高度负责的敬业精神。把我对学生的爱，对事业的执着，化为自觉的行动，思想上关心学生，感情上亲近学生，生活上关怀学生，千方百计调动学生的学习内驱力，师生关系特别融洽，极大地激发了学生的学习积极性，所带班级在期中、期末考试中都取得了优异的成绩。</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在要求学生搞好学习的同时，更要求学生学会如何做人，做一个对社会有用的人。我注重学生政治思想素质的提高，用我的爱心换学生的真心。高中学生学习压力大，学生经常产生厌学、逃学、甚至想辍学的念头。对于这些所谓的“差生”，我认为首要的不是补“学习”而是补“信心”，只有他们有了自信心，有了积极性，没有方法也可自找方法。</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与学生个别谈心，了解学生的心理动态；与家长私下沟通，了解学生家庭状况，耐心细致地做好后进生的转化工作。在我的鼓励帮助下，曾有多名学生，重拾起学习的信心，扬起理想的风帆，跨进学校的大门。</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爱是一个永恒的话题，教师对学生的爱更是一种把全部心灵和才智献给孩子的真诚。这种爱是无私的，它要毫无保留地献给所有学生；这种爱是深沉的，它蕴涵在为所有学生所做的每一件事当中；这种爱是神圣的，它能凝成水乳交融的情谊。我用我的爱心，赢得了学生的尊敬、家长的信任。即使分班以后，一些学生已经不在我班了，还会念叨级我这个老师；有些学生毕业考上大学后，还经常来信和我谈心，评价我的教育是“随风潜入夜，润物细无声”。这是给我最大的回报，也带给我最大的幸福。</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二、热爱工作，创优异成绩</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多年的教育教学工作使我深深地知道：教育工作责任重大。从小处讲，它关系到个人和家庭的前途和命运；从大处讲，它关系利民族和国家的兴旺和发展。因此，我从来没有把教师简单地当作谋生的职业，而是作为自己毕生追求的事业做全身心的投入。</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学高为师，身正为范”。如果说德为师之魂，那么才就是师之本。这些年来，我一直担任高中物理教学工作，能够胜任高中物理的循环教学。工作一向勤奋、扎实、一丝不苟，并且成绩突出。在基础年级的年段考试及质量检查中，我班成绩一直名列前茅。特别在04、05年所教四个班的物理成绩都是优秀成绩，受到了校长的好评。</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曾经有人问我：“你为什么不改行？”我毫不犹豫地告诉他：“我热爱这份职业！”做一名教师，是我人生的选择；做一名优秀教师，是我人生的目标。不管什么时候，我都会一如既往、义无反顾地热爱学生，热爱我的工作岗位的!</w:t>
      </w:r>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bookmarkStart w:id="0" w:name="_GoBack"/>
      <w:bookmarkEnd w:id="0"/>
      <w:r>
        <w:rPr>
          <w:rFonts w:hint="eastAsia" w:asciiTheme="majorEastAsia" w:hAnsiTheme="majorEastAsia" w:eastAsiaTheme="majorEastAsia" w:cstheme="majorEastAsia"/>
          <w:color w:val="000000" w:themeColor="text1"/>
          <w:sz w:val="18"/>
          <w:szCs w:val="18"/>
          <w14:textFill>
            <w14:solidFill>
              <w14:schemeClr w14:val="tx1"/>
            </w14:solidFill>
          </w14:textFill>
        </w:rPr>
        <w:br w:type="textWrapping"/>
      </w:r>
      <w:r>
        <w:rPr>
          <w:rFonts w:hint="eastAsia" w:asciiTheme="majorEastAsia" w:hAnsiTheme="majorEastAsia" w:eastAsiaTheme="majorEastAsia" w:cstheme="majorEastAsia"/>
          <w:color w:val="000000" w:themeColor="text1"/>
          <w:sz w:val="18"/>
          <w:szCs w:val="18"/>
          <w:shd w:val="clear" w:color="auto" w:fill="FFFFFF"/>
          <w14:textFill>
            <w14:solidFill>
              <w14:schemeClr w14:val="tx1"/>
            </w14:solidFill>
          </w14:textFill>
        </w:rPr>
        <w:t>虽然自己的工作中还有很多不足，但是身为一名教师，肩负重任，我将不断鞭策自己，激励自己，不断成长，踏实工作，为我校教育事业添砖加瓦！</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rPr>
          <w:rFonts w:hint="eastAsia" w:asciiTheme="majorEastAsia" w:hAnsiTheme="majorEastAsia" w:eastAsiaTheme="majorEastAsia" w:cstheme="majorEastAsia"/>
          <w:sz w:val="18"/>
          <w:szCs w:val="18"/>
        </w:rPr>
      </w:pPr>
    </w:p>
    <w:sectPr>
      <w:footerReference r:id="rId3" w:type="default"/>
      <w:pgSz w:w="11906" w:h="16838"/>
      <w:pgMar w:top="850" w:right="850"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方正隶变简体">
    <w:panose1 w:val="03000509000000000000"/>
    <w:charset w:val="86"/>
    <w:family w:val="auto"/>
    <w:pitch w:val="default"/>
    <w:sig w:usb0="00000001" w:usb1="080E0000" w:usb2="00000000" w:usb3="00000000" w:csb0="00040000" w:csb1="00000000"/>
  </w:font>
  <w:font w:name="方正汉简简体">
    <w:panose1 w:val="03000509000000000000"/>
    <w:charset w:val="86"/>
    <w:family w:val="auto"/>
    <w:pitch w:val="default"/>
    <w:sig w:usb0="00000001" w:usb1="080E0000" w:usb2="00000000" w:usb3="00000000" w:csb0="003C0041" w:csb1="A0080000"/>
  </w:font>
  <w:font w:name="全新硬笔隶书简">
    <w:panose1 w:val="0201060004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B49AF"/>
    <w:rsid w:val="0AFA25D4"/>
    <w:rsid w:val="0D055224"/>
    <w:rsid w:val="2DC979EF"/>
    <w:rsid w:val="2DF26E58"/>
    <w:rsid w:val="2FCB49AF"/>
    <w:rsid w:val="3B782A91"/>
    <w:rsid w:val="3C3E4DE7"/>
    <w:rsid w:val="48150892"/>
    <w:rsid w:val="53F867E0"/>
    <w:rsid w:val="68D66803"/>
    <w:rsid w:val="6D535020"/>
    <w:rsid w:val="7CB1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2018-08-08T07:28:00Z</dcterms:created>
  <dc:creator>Administrator</dc:creator>
  <cp:lastModifiedBy>AA00 装死兔15630705173</cp:lastModifiedBy>
  <cp:lastPrinted>2018-09-25T12:06:02Z</cp:lastPrinted>
  <dcterms:modified xsi:type="dcterms:W3CDTF">2018-09-25T12:14:11Z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